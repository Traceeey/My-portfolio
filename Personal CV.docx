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Resume Name"/>
        <w:tag w:val="Resume Name"/>
        <w:id w:val="-924265653"/>
        <w:placeholder>
          <w:docPart w:val="6B08FABA900446F9A35EBF853E77DFDA"/>
        </w:placeholder>
        <w:docPartList>
          <w:docPartGallery w:val="Quick Parts"/>
          <w:docPartCategory w:val=" Resume Name"/>
        </w:docPartList>
      </w:sdtPr>
      <w:sdtContent>
        <w:p w14:paraId="79A25445" w14:textId="00B9636B" w:rsidR="005D27A4" w:rsidRDefault="00000000">
          <w:sdt>
            <w:sdtPr>
              <w:id w:val="1404875842"/>
              <w:placeholder>
                <w:docPart w:val="C0AD77429DE24CDD83559290892D9E06"/>
              </w:placeholder>
              <w:date w:fullDate="2025-02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B31415">
                <w:t>2/1/2025</w:t>
              </w:r>
            </w:sdtContent>
          </w:sdt>
          <w:r w:rsidR="00AB0ED3">
            <w:rPr>
              <w:noProof/>
            </w:rPr>
            <w:t xml:space="preserve"> </w:t>
          </w:r>
        </w:p>
        <w:p w14:paraId="6387DD71" w14:textId="0269B9E1" w:rsidR="005D27A4" w:rsidRDefault="0000000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87B3B0DAFFCE4871A0B9DAFFCF772F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22376">
                <w:t>TRACY MUNGE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907B2AA9C4D5425FBF9C403E7A40D43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6E4713FC" w14:textId="71B7E15A" w:rsidR="005D27A4" w:rsidRDefault="00922376">
              <w:pPr>
                <w:pStyle w:val="Phone"/>
              </w:pPr>
              <w:r>
                <w:t>0791-814-288</w:t>
              </w:r>
            </w:p>
          </w:sdtContent>
        </w:sdt>
        <w:p w14:paraId="37D6A5E1" w14:textId="77777777" w:rsidR="005D27A4" w:rsidRDefault="005D27A4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9ABF0C509AF8405D88B1944245CBDA1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40A681FA" w14:textId="07CEF226" w:rsidR="005D27A4" w:rsidRDefault="00922376">
              <w:pPr>
                <w:pStyle w:val="SenderAddress"/>
              </w:pPr>
              <w:r>
                <w:t>traceeynjoki@gmail.com</w:t>
              </w:r>
            </w:p>
          </w:sdtContent>
        </w:sdt>
        <w:p w14:paraId="4ED53A79" w14:textId="52042F35" w:rsidR="005D27A4" w:rsidRDefault="005D27A4">
          <w:pPr>
            <w:pStyle w:val="SenderAddress"/>
          </w:pPr>
        </w:p>
        <w:p w14:paraId="653107F3" w14:textId="7FE1D7BB" w:rsidR="005D27A4" w:rsidRDefault="005D27A4">
          <w:pPr>
            <w:pStyle w:val="SenderAddress"/>
          </w:pPr>
        </w:p>
        <w:p w14:paraId="250AE6DF" w14:textId="77777777" w:rsidR="005D27A4" w:rsidRDefault="00000000"/>
      </w:sdtContent>
    </w:sdt>
    <w:p w14:paraId="2E47BA93" w14:textId="77777777" w:rsidR="005D27A4" w:rsidRDefault="00AB0ED3">
      <w:pPr>
        <w:pStyle w:val="SectionHeading"/>
      </w:pPr>
      <w:r>
        <w:t>Objectives</w:t>
      </w:r>
    </w:p>
    <w:p w14:paraId="10CD70C6" w14:textId="04388C9A" w:rsidR="005D27A4" w:rsidRDefault="00922376">
      <w:r>
        <w:t>Gain more experience through and attachment and later</w:t>
      </w:r>
      <w:r w:rsidR="00B31415">
        <w:t xml:space="preserve"> on</w:t>
      </w:r>
      <w:r>
        <w:t xml:space="preserve"> an intern</w:t>
      </w:r>
      <w:r w:rsidR="00B31415">
        <w:t>s</w:t>
      </w:r>
      <w:r>
        <w:t>hip</w:t>
      </w:r>
    </w:p>
    <w:p w14:paraId="346C0777" w14:textId="77777777" w:rsidR="005D27A4" w:rsidRDefault="00AB0ED3">
      <w:pPr>
        <w:pStyle w:val="SectionHeading"/>
      </w:pPr>
      <w:r>
        <w:t>Education</w:t>
      </w:r>
    </w:p>
    <w:p w14:paraId="2F67282A" w14:textId="3AFFDD95" w:rsidR="005D27A4" w:rsidRDefault="00922376">
      <w:pPr>
        <w:pStyle w:val="Subsection"/>
      </w:pPr>
      <w:r>
        <w:t>ST. PAUL’S UNIVERSITY</w:t>
      </w:r>
    </w:p>
    <w:p w14:paraId="237C951F" w14:textId="7F3CE7D5" w:rsidR="005D27A4" w:rsidRDefault="00922376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2026</w:t>
      </w:r>
      <w:r w:rsidR="00AB0ED3">
        <w:rPr>
          <w:color w:val="A9A57C" w:themeColor="accent1"/>
        </w:rPr>
        <w:t>|</w:t>
      </w:r>
      <w:r w:rsidR="00AB0ED3">
        <w:t xml:space="preserve"> </w:t>
      </w:r>
      <w:r>
        <w:t>Bachelor of Business and Information Technology</w:t>
      </w:r>
    </w:p>
    <w:p w14:paraId="7D719322" w14:textId="41189E35" w:rsidR="005D27A4" w:rsidRDefault="00B31415">
      <w:pPr>
        <w:pStyle w:val="ListParagraph"/>
        <w:numPr>
          <w:ilvl w:val="0"/>
          <w:numId w:val="4"/>
        </w:numPr>
        <w:spacing w:after="0"/>
        <w:ind w:left="288" w:hanging="288"/>
      </w:pPr>
      <w:r>
        <w:t>2025 | PLP February Cohort</w:t>
      </w:r>
    </w:p>
    <w:p w14:paraId="09268D7F" w14:textId="77777777" w:rsidR="005D27A4" w:rsidRDefault="00AB0ED3">
      <w:pPr>
        <w:pStyle w:val="SectionHeading"/>
      </w:pPr>
      <w:r>
        <w:t>Experience</w:t>
      </w:r>
    </w:p>
    <w:p w14:paraId="270EE448" w14:textId="28FAC8B6" w:rsidR="005D27A4" w:rsidRDefault="00922376">
      <w:pPr>
        <w:spacing w:after="0"/>
        <w:rPr>
          <w:i/>
          <w:iCs/>
        </w:rPr>
      </w:pPr>
      <w:r>
        <w:t>Certified AWS Cloud Practitioner</w:t>
      </w:r>
    </w:p>
    <w:p w14:paraId="1BE9EA9E" w14:textId="40BA0468" w:rsidR="00922376" w:rsidRDefault="00922376">
      <w:pPr>
        <w:rPr>
          <w:color w:val="675E47" w:themeColor="text2"/>
        </w:rPr>
      </w:pPr>
      <w:r>
        <w:rPr>
          <w:color w:val="675E47" w:themeColor="text2"/>
        </w:rPr>
        <w:t>Web Development</w:t>
      </w:r>
      <w:r w:rsidR="00AB0ED3">
        <w:rPr>
          <w:color w:val="675E47" w:themeColor="text2"/>
        </w:rPr>
        <w:t xml:space="preserve"> </w:t>
      </w:r>
    </w:p>
    <w:p w14:paraId="4C5D0321" w14:textId="6C990820" w:rsidR="00922376" w:rsidRDefault="00922376">
      <w:pPr>
        <w:rPr>
          <w:color w:val="675E47" w:themeColor="text2"/>
        </w:rPr>
      </w:pPr>
      <w:r>
        <w:rPr>
          <w:color w:val="675E47" w:themeColor="text2"/>
        </w:rPr>
        <w:t>Strong skills in python, java, C and C++</w:t>
      </w:r>
    </w:p>
    <w:p w14:paraId="355758FB" w14:textId="1B6EAD52" w:rsidR="005D27A4" w:rsidRPr="0022683F" w:rsidRDefault="00922376">
      <w:pPr>
        <w:rPr>
          <w:color w:val="675E47" w:themeColor="text2"/>
        </w:rPr>
      </w:pPr>
      <w:r>
        <w:rPr>
          <w:color w:val="675E47" w:themeColor="text2"/>
        </w:rPr>
        <w:t xml:space="preserve">Volunteering </w:t>
      </w:r>
      <w:r w:rsidR="00B31415">
        <w:rPr>
          <w:color w:val="675E47" w:themeColor="text2"/>
        </w:rPr>
        <w:t>to tach young scholars on codi</w:t>
      </w:r>
      <w:r w:rsidR="00EF4EFE">
        <w:rPr>
          <w:color w:val="675E47" w:themeColor="text2"/>
        </w:rPr>
        <w:t>ng projects</w:t>
      </w:r>
    </w:p>
    <w:p w14:paraId="72FD5E76" w14:textId="77777777" w:rsidR="005D27A4" w:rsidRDefault="00AB0ED3">
      <w:pPr>
        <w:pStyle w:val="SectionHeading"/>
      </w:pPr>
      <w:r>
        <w:t>Skills</w:t>
      </w:r>
    </w:p>
    <w:p w14:paraId="7D1DD2EE" w14:textId="62FFDA9F" w:rsidR="005D27A4" w:rsidRDefault="00922376">
      <w:pPr>
        <w:pStyle w:val="ListParagraph"/>
        <w:numPr>
          <w:ilvl w:val="0"/>
          <w:numId w:val="4"/>
        </w:numPr>
        <w:spacing w:after="0"/>
        <w:ind w:left="288" w:hanging="288"/>
      </w:pPr>
      <w:r>
        <w:t>Strong communication</w:t>
      </w:r>
    </w:p>
    <w:p w14:paraId="2F2C7AC8" w14:textId="1041B9F2" w:rsidR="00922376" w:rsidRDefault="00922376">
      <w:pPr>
        <w:pStyle w:val="ListParagraph"/>
        <w:numPr>
          <w:ilvl w:val="0"/>
          <w:numId w:val="4"/>
        </w:numPr>
        <w:spacing w:after="0"/>
        <w:ind w:left="288" w:hanging="288"/>
      </w:pPr>
      <w:r>
        <w:t>Teamwork</w:t>
      </w:r>
    </w:p>
    <w:p w14:paraId="12C9F277" w14:textId="1E8BD3D9" w:rsidR="00922376" w:rsidRDefault="00922376">
      <w:pPr>
        <w:pStyle w:val="ListParagraph"/>
        <w:numPr>
          <w:ilvl w:val="0"/>
          <w:numId w:val="4"/>
        </w:numPr>
        <w:spacing w:after="0"/>
        <w:ind w:left="288" w:hanging="288"/>
      </w:pPr>
      <w:r>
        <w:t>Understanding of fintech trends</w:t>
      </w:r>
    </w:p>
    <w:p w14:paraId="02DEE359" w14:textId="33E462C8" w:rsidR="00922376" w:rsidRDefault="00922376">
      <w:pPr>
        <w:pStyle w:val="ListParagraph"/>
        <w:numPr>
          <w:ilvl w:val="0"/>
          <w:numId w:val="4"/>
        </w:numPr>
        <w:spacing w:after="0"/>
        <w:ind w:left="288" w:hanging="288"/>
      </w:pPr>
      <w:r>
        <w:t>Microsoft Office Products</w:t>
      </w:r>
    </w:p>
    <w:p w14:paraId="7C31F901" w14:textId="77777777" w:rsidR="005D27A4" w:rsidRDefault="005D27A4">
      <w:pPr>
        <w:spacing w:after="200" w:line="276" w:lineRule="auto"/>
      </w:pPr>
    </w:p>
    <w:sectPr w:rsidR="005D27A4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A7100" w14:textId="77777777" w:rsidR="00752C48" w:rsidRDefault="00752C48">
      <w:pPr>
        <w:spacing w:after="0" w:line="240" w:lineRule="auto"/>
      </w:pPr>
      <w:r>
        <w:separator/>
      </w:r>
    </w:p>
  </w:endnote>
  <w:endnote w:type="continuationSeparator" w:id="0">
    <w:p w14:paraId="122F5362" w14:textId="77777777" w:rsidR="00752C48" w:rsidRDefault="0075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2018D" w14:textId="77777777" w:rsidR="005D27A4" w:rsidRDefault="00AB0ED3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4CBBE0D" wp14:editId="7746DA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F0DB6B" w14:textId="77777777" w:rsidR="005D27A4" w:rsidRDefault="005D27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CBBE0D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CF0DB6B" w14:textId="77777777" w:rsidR="005D27A4" w:rsidRDefault="005D27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433A288" wp14:editId="7BEF34B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4E7AB8" w14:textId="77777777" w:rsidR="005D27A4" w:rsidRDefault="005D27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433A288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294E7AB8" w14:textId="77777777" w:rsidR="005D27A4" w:rsidRDefault="005D27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C62D52" wp14:editId="27C5585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C4EFF9A" w14:textId="77777777" w:rsidR="005D27A4" w:rsidRDefault="00AB0ED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62D5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5C4EFF9A" w14:textId="77777777" w:rsidR="005D27A4" w:rsidRDefault="00AB0ED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C603A" w14:textId="77777777" w:rsidR="005D27A4" w:rsidRDefault="00AB0ED3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8DBBCC1" wp14:editId="00E5113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DF4376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ED1D09A" wp14:editId="023CA68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2DE683" w14:textId="77777777" w:rsidR="005D27A4" w:rsidRDefault="005D27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D1D09A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592DE683" w14:textId="77777777" w:rsidR="005D27A4" w:rsidRDefault="005D27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BCE1EF3" wp14:editId="5D86452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FDFE67" w14:textId="77777777" w:rsidR="005D27A4" w:rsidRDefault="005D27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BCE1EF3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48FDFE67" w14:textId="77777777" w:rsidR="005D27A4" w:rsidRDefault="005D27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3185AF7" wp14:editId="58666F2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BC9D84B" w14:textId="77777777" w:rsidR="005D27A4" w:rsidRDefault="00AB0ED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185AF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7BC9D84B" w14:textId="77777777" w:rsidR="005D27A4" w:rsidRDefault="00AB0ED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69A2" w14:textId="77777777" w:rsidR="00752C48" w:rsidRDefault="00752C48">
      <w:pPr>
        <w:spacing w:after="0" w:line="240" w:lineRule="auto"/>
      </w:pPr>
      <w:r>
        <w:separator/>
      </w:r>
    </w:p>
  </w:footnote>
  <w:footnote w:type="continuationSeparator" w:id="0">
    <w:p w14:paraId="22A5C36B" w14:textId="77777777" w:rsidR="00752C48" w:rsidRDefault="00752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77CDB" w14:textId="77777777" w:rsidR="005D27A4" w:rsidRDefault="00AB0ED3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DDDAC54" wp14:editId="6C290813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47F050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27C0F4" wp14:editId="79223AD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679A53" w14:textId="77777777" w:rsidR="005D27A4" w:rsidRDefault="00AB0ED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D27C0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4F679A53" w14:textId="77777777" w:rsidR="005D27A4" w:rsidRDefault="00AB0ED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137263D" wp14:editId="2BC2C28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5364A8" w14:textId="77777777" w:rsidR="005D27A4" w:rsidRDefault="005D27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137263D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05364A8" w14:textId="77777777" w:rsidR="005D27A4" w:rsidRDefault="005D27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9AEBDF7" wp14:editId="6FBA9AA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B09AD2" w14:textId="77777777" w:rsidR="005D27A4" w:rsidRDefault="005D27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9AEBDF7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FB09AD2" w14:textId="77777777" w:rsidR="005D27A4" w:rsidRDefault="005D27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26BD7" w14:textId="77777777" w:rsidR="005D27A4" w:rsidRDefault="00AB0ED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CC1FDB5" wp14:editId="692F0CD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C2EC4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0CEA06" wp14:editId="037AD86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D8AF5A" w14:textId="77777777" w:rsidR="005D27A4" w:rsidRDefault="005D27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D0CEA06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69D8AF5A" w14:textId="77777777" w:rsidR="005D27A4" w:rsidRDefault="005D27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CD84D3" wp14:editId="596D411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0C6D6E" w14:textId="77777777" w:rsidR="005D27A4" w:rsidRDefault="005D27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ACD84D3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60C6D6E" w14:textId="77777777" w:rsidR="005D27A4" w:rsidRDefault="005D27A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548086">
    <w:abstractNumId w:val="4"/>
  </w:num>
  <w:num w:numId="2" w16cid:durableId="1161652779">
    <w:abstractNumId w:val="2"/>
  </w:num>
  <w:num w:numId="3" w16cid:durableId="1489708495">
    <w:abstractNumId w:val="3"/>
  </w:num>
  <w:num w:numId="4" w16cid:durableId="2003074506">
    <w:abstractNumId w:val="1"/>
  </w:num>
  <w:num w:numId="5" w16cid:durableId="79039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76"/>
    <w:rsid w:val="0022683F"/>
    <w:rsid w:val="003A3D77"/>
    <w:rsid w:val="005D27A4"/>
    <w:rsid w:val="00752C48"/>
    <w:rsid w:val="008C62D4"/>
    <w:rsid w:val="008F10CE"/>
    <w:rsid w:val="00922376"/>
    <w:rsid w:val="00A45362"/>
    <w:rsid w:val="00A83C64"/>
    <w:rsid w:val="00AB0ED3"/>
    <w:rsid w:val="00B31415"/>
    <w:rsid w:val="00E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9E80"/>
  <w15:docId w15:val="{D28C099B-8C6B-43EE-8BEF-5B624987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08FABA900446F9A35EBF853E77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4D202-418A-4305-B2C9-EB31A071BE7C}"/>
      </w:docPartPr>
      <w:docPartBody>
        <w:p w:rsidR="00A33E9E" w:rsidRDefault="00A33E9E">
          <w:pPr>
            <w:pStyle w:val="6B08FABA900446F9A35EBF853E77DFD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0AD77429DE24CDD83559290892D9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983A-3C28-43CC-8735-42D4DFA1349E}"/>
      </w:docPartPr>
      <w:docPartBody>
        <w:p w:rsidR="00A33E9E" w:rsidRDefault="00A33E9E">
          <w:pPr>
            <w:pStyle w:val="C0AD77429DE24CDD83559290892D9E06"/>
          </w:pPr>
          <w:r>
            <w:t>[Type the date]</w:t>
          </w:r>
        </w:p>
      </w:docPartBody>
    </w:docPart>
    <w:docPart>
      <w:docPartPr>
        <w:name w:val="87B3B0DAFFCE4871A0B9DAFFCF77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D7520-230F-4912-808A-EEE4417C9991}"/>
      </w:docPartPr>
      <w:docPartBody>
        <w:p w:rsidR="00A33E9E" w:rsidRDefault="00A33E9E">
          <w:pPr>
            <w:pStyle w:val="87B3B0DAFFCE4871A0B9DAFFCF772F6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07B2AA9C4D5425FBF9C403E7A40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1E620-A5CC-4942-9B8E-CCB2E459C9B7}"/>
      </w:docPartPr>
      <w:docPartBody>
        <w:p w:rsidR="00A33E9E" w:rsidRDefault="00A33E9E">
          <w:pPr>
            <w:pStyle w:val="907B2AA9C4D5425FBF9C403E7A40D43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9ABF0C509AF8405D88B1944245CBD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F3666-59F5-4B20-B721-E284F946A5BE}"/>
      </w:docPartPr>
      <w:docPartBody>
        <w:p w:rsidR="00A33E9E" w:rsidRDefault="00A33E9E">
          <w:pPr>
            <w:pStyle w:val="9ABF0C509AF8405D88B1944245CBDA1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9E"/>
    <w:rsid w:val="007956E6"/>
    <w:rsid w:val="008F10CE"/>
    <w:rsid w:val="00A3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B08FABA900446F9A35EBF853E77DFDA">
    <w:name w:val="6B08FABA900446F9A35EBF853E77DFDA"/>
  </w:style>
  <w:style w:type="paragraph" w:customStyle="1" w:styleId="C0AD77429DE24CDD83559290892D9E06">
    <w:name w:val="C0AD77429DE24CDD83559290892D9E06"/>
  </w:style>
  <w:style w:type="paragraph" w:customStyle="1" w:styleId="87B3B0DAFFCE4871A0B9DAFFCF772F61">
    <w:name w:val="87B3B0DAFFCE4871A0B9DAFFCF772F61"/>
  </w:style>
  <w:style w:type="paragraph" w:customStyle="1" w:styleId="907B2AA9C4D5425FBF9C403E7A40D43E">
    <w:name w:val="907B2AA9C4D5425FBF9C403E7A40D43E"/>
  </w:style>
  <w:style w:type="paragraph" w:customStyle="1" w:styleId="9ABF0C509AF8405D88B1944245CBDA16">
    <w:name w:val="9ABF0C509AF8405D88B1944245CBDA16"/>
  </w:style>
  <w:style w:type="paragraph" w:customStyle="1" w:styleId="2E0F9B802FBB44C0AE83F0D149767D74">
    <w:name w:val="2E0F9B802FBB44C0AE83F0D149767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0791-814-288</CompanyPhone>
  <CompanyFax/>
  <CompanyEmail>traceeynjoki@gmail.com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MUNGE</dc:creator>
  <cp:lastModifiedBy>Tracey Munge</cp:lastModifiedBy>
  <cp:revision>5</cp:revision>
  <dcterms:created xsi:type="dcterms:W3CDTF">2025-02-08T11:53:00Z</dcterms:created>
  <dcterms:modified xsi:type="dcterms:W3CDTF">2025-02-08T12:03:00Z</dcterms:modified>
</cp:coreProperties>
</file>